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9804F2" w:rsidP="00141A4C">
      <w:pPr>
        <w:pStyle w:val="Title"/>
      </w:pPr>
      <w:r>
        <w:t>Garrett Valentine</w:t>
      </w:r>
    </w:p>
    <w:p w:rsidR="00141A4C" w:rsidRDefault="009804F2" w:rsidP="00141A4C">
      <w:r>
        <w:t>517 East Freeman Street, Bolivar Missouri 65613</w:t>
      </w:r>
      <w:r w:rsidR="00141A4C">
        <w:t> | </w:t>
      </w:r>
      <w:r>
        <w:t>417-422-6322</w:t>
      </w:r>
      <w:r w:rsidR="00141A4C">
        <w:t>| </w:t>
      </w:r>
      <w:r>
        <w:t>garrettvalentine360@gmail.com</w:t>
      </w:r>
    </w:p>
    <w:p w:rsidR="006270A9" w:rsidRDefault="00A67ABF" w:rsidP="00141A4C">
      <w:pPr>
        <w:pStyle w:val="Heading1"/>
      </w:pPr>
      <w:r>
        <w:t>Summary</w:t>
      </w:r>
    </w:p>
    <w:p w:rsidR="006270A9" w:rsidRPr="009804F2" w:rsidRDefault="009804F2">
      <w:pPr>
        <w:rPr>
          <w:sz w:val="24"/>
          <w:szCs w:val="24"/>
        </w:rPr>
      </w:pPr>
      <w:r w:rsidRPr="009804F2">
        <w:rPr>
          <w:rFonts w:cs="Helvetica"/>
          <w:color w:val="58585F"/>
          <w:sz w:val="24"/>
          <w:szCs w:val="24"/>
          <w:shd w:val="clear" w:color="auto" w:fill="FFFFFF"/>
        </w:rPr>
        <w:t>I am a hard-working college student, and I can learn things very quickly. I have one year of experience with the programm</w:t>
      </w:r>
      <w:r w:rsidR="00CB47EB">
        <w:rPr>
          <w:rFonts w:cs="Helvetica"/>
          <w:color w:val="58585F"/>
          <w:sz w:val="24"/>
          <w:szCs w:val="24"/>
          <w:shd w:val="clear" w:color="auto" w:fill="FFFFFF"/>
        </w:rPr>
        <w:t xml:space="preserve">ing language Java, and I am </w:t>
      </w:r>
      <w:r w:rsidRPr="009804F2">
        <w:rPr>
          <w:rFonts w:cs="Helvetica"/>
          <w:color w:val="58585F"/>
          <w:sz w:val="24"/>
          <w:szCs w:val="24"/>
          <w:shd w:val="clear" w:color="auto" w:fill="FFFFFF"/>
        </w:rPr>
        <w:t>skilled with computers. I am currently going to Southwest Baptist University for my bachelor’s in cyber security.</w:t>
      </w:r>
      <w:r w:rsidR="00A67ABF">
        <w:rPr>
          <w:rFonts w:cs="Helvetica"/>
          <w:color w:val="58585F"/>
          <w:sz w:val="24"/>
          <w:szCs w:val="24"/>
          <w:shd w:val="clear" w:color="auto" w:fill="FFFFFF"/>
        </w:rPr>
        <w:t xml:space="preserve"> I am also good with mathematics, and I am good at solving problems. I am a critical thinker.</w:t>
      </w:r>
    </w:p>
    <w:sdt>
      <w:sdtPr>
        <w:alias w:val="Education:"/>
        <w:tag w:val="Education:"/>
        <w:id w:val="807127995"/>
        <w:placeholder>
          <w:docPart w:val="068858D93E6E4A619A76BB765E6B8AF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9804F2">
      <w:pPr>
        <w:pStyle w:val="Heading2"/>
      </w:pPr>
      <w:r>
        <w:t>Bachelors</w:t>
      </w:r>
      <w:r w:rsidR="009D5933">
        <w:t> | </w:t>
      </w:r>
      <w:r>
        <w:t>2017 to 2021</w:t>
      </w:r>
      <w:r w:rsidR="009D5933">
        <w:t> | </w:t>
      </w:r>
      <w:r>
        <w:t>Southwest baptist university</w:t>
      </w:r>
    </w:p>
    <w:p w:rsidR="006270A9" w:rsidRDefault="009D5933" w:rsidP="009804F2">
      <w:pPr>
        <w:pStyle w:val="ListBullet"/>
      </w:pPr>
      <w:r>
        <w:t xml:space="preserve">Major: </w:t>
      </w:r>
      <w:r w:rsidR="009804F2">
        <w:t>Cyber security</w:t>
      </w:r>
    </w:p>
    <w:sdt>
      <w:sdtPr>
        <w:alias w:val="Skills &amp; Abilities:"/>
        <w:tag w:val="Skills &amp; Abilities:"/>
        <w:id w:val="458624136"/>
        <w:placeholder>
          <w:docPart w:val="3D08A33CFDAB4AB0BC0CC7C4D3AB5A73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6270A9" w:rsidRDefault="009D5933">
          <w:pPr>
            <w:pStyle w:val="Heading1"/>
          </w:pPr>
          <w:r>
            <w:t>Skills &amp; Abilities</w:t>
          </w:r>
        </w:p>
        <w:bookmarkEnd w:id="0" w:displacedByCustomXml="next"/>
      </w:sdtContent>
    </w:sdt>
    <w:p w:rsidR="006270A9" w:rsidRDefault="009804F2">
      <w:pPr>
        <w:pStyle w:val="Heading2"/>
      </w:pPr>
      <w:r>
        <w:t>focus</w:t>
      </w:r>
    </w:p>
    <w:p w:rsidR="009804F2" w:rsidRPr="009804F2" w:rsidRDefault="009804F2" w:rsidP="009804F2">
      <w:pPr>
        <w:pStyle w:val="ListParagraph"/>
        <w:numPr>
          <w:ilvl w:val="0"/>
          <w:numId w:val="24"/>
        </w:numPr>
      </w:pPr>
      <w:r>
        <w:t>I always stay on task, and I always get the job done.</w:t>
      </w:r>
    </w:p>
    <w:p w:rsidR="006270A9" w:rsidRDefault="009804F2">
      <w:pPr>
        <w:pStyle w:val="Heading2"/>
      </w:pPr>
      <w:r>
        <w:t>teamwork</w:t>
      </w:r>
    </w:p>
    <w:p w:rsidR="006270A9" w:rsidRDefault="009804F2" w:rsidP="009804F2">
      <w:pPr>
        <w:pStyle w:val="ListBullet"/>
        <w:numPr>
          <w:ilvl w:val="0"/>
          <w:numId w:val="24"/>
        </w:numPr>
      </w:pPr>
      <w:r>
        <w:t>I work well with a team, and I can effectively communicate with my peers.</w:t>
      </w:r>
    </w:p>
    <w:p w:rsidR="006270A9" w:rsidRDefault="009804F2">
      <w:pPr>
        <w:pStyle w:val="Heading2"/>
      </w:pPr>
      <w:r>
        <w:t>coding skills</w:t>
      </w:r>
    </w:p>
    <w:p w:rsidR="009804F2" w:rsidRDefault="009804F2" w:rsidP="009804F2">
      <w:pPr>
        <w:pStyle w:val="ListBullet"/>
        <w:numPr>
          <w:ilvl w:val="0"/>
          <w:numId w:val="24"/>
        </w:numPr>
      </w:pPr>
      <w:r>
        <w:t>I ha</w:t>
      </w:r>
      <w:r w:rsidR="00A67ABF">
        <w:t>ve had experience with Java for a year.</w:t>
      </w:r>
    </w:p>
    <w:p w:rsidR="006270A9" w:rsidRDefault="00A67ABF" w:rsidP="009804F2">
      <w:pPr>
        <w:pStyle w:val="ListBullet"/>
        <w:numPr>
          <w:ilvl w:val="0"/>
          <w:numId w:val="24"/>
        </w:numPr>
      </w:pPr>
      <w:r>
        <w:t>I can learn key concept quickly.</w:t>
      </w:r>
    </w:p>
    <w:p w:rsidR="006270A9" w:rsidRDefault="009804F2">
      <w:pPr>
        <w:pStyle w:val="Heading2"/>
      </w:pPr>
      <w:r>
        <w:t>Fast learner</w:t>
      </w:r>
    </w:p>
    <w:p w:rsidR="009804F2" w:rsidRDefault="009804F2" w:rsidP="009804F2">
      <w:pPr>
        <w:pStyle w:val="ListParagraph"/>
        <w:numPr>
          <w:ilvl w:val="0"/>
          <w:numId w:val="25"/>
        </w:numPr>
      </w:pPr>
      <w:r>
        <w:t>I can learn new concepts very quickly.</w:t>
      </w:r>
    </w:p>
    <w:p w:rsidR="009804F2" w:rsidRPr="009804F2" w:rsidRDefault="009804F2" w:rsidP="00A67ABF">
      <w:pPr>
        <w:pStyle w:val="ListParagraph"/>
        <w:numPr>
          <w:ilvl w:val="0"/>
          <w:numId w:val="25"/>
        </w:numPr>
      </w:pPr>
      <w:r>
        <w:t>I am good at remembering what I have learned.</w:t>
      </w:r>
    </w:p>
    <w:p w:rsidR="006270A9" w:rsidRDefault="00A67ABF" w:rsidP="00A67AB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ALGEBRA SKILLS</w:t>
      </w:r>
    </w:p>
    <w:p w:rsidR="00A67ABF" w:rsidRPr="00A67ABF" w:rsidRDefault="00A67ABF" w:rsidP="00A67ABF">
      <w:pPr>
        <w:pStyle w:val="ListBullet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A67ABF">
        <w:t>I am skilled in mathematics.</w:t>
      </w:r>
    </w:p>
    <w:p w:rsidR="00A67ABF" w:rsidRPr="00A67ABF" w:rsidRDefault="00A67ABF" w:rsidP="00A67ABF">
      <w:pPr>
        <w:pStyle w:val="ListBullet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A67ABF">
        <w:t>I am a good problem solver.</w:t>
      </w:r>
    </w:p>
    <w:sdt>
      <w:sdtPr>
        <w:rPr>
          <w:b w:val="0"/>
        </w:rPr>
        <w:alias w:val="Experience:"/>
        <w:tag w:val="Experience:"/>
        <w:id w:val="171684534"/>
        <w:placeholder>
          <w:docPart w:val="D84824C8E3AC4DB29986142F7B8F2D3C"/>
        </w:placeholder>
        <w:temporary/>
        <w:showingPlcHdr/>
        <w15:appearance w15:val="hidden"/>
      </w:sdtPr>
      <w:sdtEndPr/>
      <w:sdtContent>
        <w:p w:rsidR="006270A9" w:rsidRPr="00A67ABF" w:rsidRDefault="009D5933">
          <w:pPr>
            <w:pStyle w:val="Heading1"/>
            <w:rPr>
              <w:b w:val="0"/>
            </w:rPr>
          </w:pPr>
          <w:r w:rsidRPr="00A67ABF">
            <w:t>Experience</w:t>
          </w:r>
        </w:p>
      </w:sdtContent>
    </w:sdt>
    <w:p w:rsidR="006270A9" w:rsidRDefault="009804F2">
      <w:pPr>
        <w:pStyle w:val="Heading2"/>
      </w:pPr>
      <w:r>
        <w:t>Store Employee</w:t>
      </w:r>
      <w:r w:rsidR="009D5933">
        <w:t> | </w:t>
      </w:r>
      <w:r>
        <w:t>caseys general store</w:t>
      </w:r>
      <w:r w:rsidR="009D5933">
        <w:t> | </w:t>
      </w:r>
      <w:r>
        <w:t>january 2018 to april 2018</w:t>
      </w:r>
    </w:p>
    <w:p w:rsidR="006270A9" w:rsidRDefault="009804F2" w:rsidP="009804F2">
      <w:pPr>
        <w:pStyle w:val="ListBullet"/>
        <w:numPr>
          <w:ilvl w:val="0"/>
          <w:numId w:val="26"/>
        </w:numPr>
      </w:pPr>
      <w:r>
        <w:t>I worked in the kitchen, and prepared food for customers</w:t>
      </w:r>
      <w:r w:rsidR="00A67ABF">
        <w:t>.</w:t>
      </w:r>
    </w:p>
    <w:p w:rsidR="009804F2" w:rsidRDefault="009804F2" w:rsidP="009804F2">
      <w:pPr>
        <w:pStyle w:val="ListBullet"/>
        <w:numPr>
          <w:ilvl w:val="0"/>
          <w:numId w:val="26"/>
        </w:numPr>
      </w:pPr>
      <w:r>
        <w:t>I took orders over the pho</w:t>
      </w:r>
      <w:r w:rsidR="00A347FC">
        <w:t>ne for customers.</w:t>
      </w:r>
    </w:p>
    <w:p w:rsidR="009804F2" w:rsidRDefault="00A347FC" w:rsidP="009804F2">
      <w:pPr>
        <w:pStyle w:val="ListBullet"/>
        <w:numPr>
          <w:ilvl w:val="0"/>
          <w:numId w:val="26"/>
        </w:numPr>
      </w:pPr>
      <w:r>
        <w:t>I made sure the kitchen, and the store was clean</w:t>
      </w:r>
      <w:r w:rsidR="00A67ABF">
        <w:t>.</w:t>
      </w:r>
    </w:p>
    <w:p w:rsidR="00A347FC" w:rsidRDefault="00A347FC" w:rsidP="009804F2">
      <w:pPr>
        <w:pStyle w:val="ListBullet"/>
        <w:numPr>
          <w:ilvl w:val="0"/>
          <w:numId w:val="26"/>
        </w:numPr>
      </w:pPr>
      <w:r>
        <w:t>Greeted all the customers that came into the store</w:t>
      </w:r>
      <w:r w:rsidR="00A67ABF">
        <w:t>.</w:t>
      </w:r>
    </w:p>
    <w:p w:rsidR="00A67ABF" w:rsidRDefault="00A67ABF" w:rsidP="009804F2">
      <w:pPr>
        <w:pStyle w:val="ListBullet"/>
        <w:numPr>
          <w:ilvl w:val="0"/>
          <w:numId w:val="26"/>
        </w:numPr>
      </w:pPr>
      <w:r>
        <w:t>I worked in a team, and we had to work together to get the job done.</w:t>
      </w:r>
    </w:p>
    <w:p w:rsidR="00A347FC" w:rsidRDefault="00A347FC" w:rsidP="00A347FC">
      <w:pPr>
        <w:pStyle w:val="ListBullet"/>
        <w:numPr>
          <w:ilvl w:val="0"/>
          <w:numId w:val="0"/>
        </w:numPr>
        <w:ind w:left="936"/>
      </w:pPr>
    </w:p>
    <w:p w:rsidR="001B29CF" w:rsidRPr="001B29CF" w:rsidRDefault="001B29CF" w:rsidP="00056249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07D" w:rsidRDefault="003E307D">
      <w:pPr>
        <w:spacing w:after="0"/>
      </w:pPr>
      <w:r>
        <w:separator/>
      </w:r>
    </w:p>
  </w:endnote>
  <w:endnote w:type="continuationSeparator" w:id="0">
    <w:p w:rsidR="003E307D" w:rsidRDefault="003E3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07D" w:rsidRDefault="003E307D">
      <w:pPr>
        <w:spacing w:after="0"/>
      </w:pPr>
      <w:r>
        <w:separator/>
      </w:r>
    </w:p>
  </w:footnote>
  <w:footnote w:type="continuationSeparator" w:id="0">
    <w:p w:rsidR="003E307D" w:rsidRDefault="003E3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BC70BA"/>
    <w:multiLevelType w:val="hybridMultilevel"/>
    <w:tmpl w:val="F1E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7E416C9"/>
    <w:multiLevelType w:val="hybridMultilevel"/>
    <w:tmpl w:val="B3925A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C01EA"/>
    <w:multiLevelType w:val="hybridMultilevel"/>
    <w:tmpl w:val="36C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DE5405"/>
    <w:multiLevelType w:val="hybridMultilevel"/>
    <w:tmpl w:val="371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2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1"/>
  </w:num>
  <w:num w:numId="22">
    <w:abstractNumId w:val="16"/>
  </w:num>
  <w:num w:numId="23">
    <w:abstractNumId w:val="22"/>
  </w:num>
  <w:num w:numId="24">
    <w:abstractNumId w:val="13"/>
  </w:num>
  <w:num w:numId="25">
    <w:abstractNumId w:val="19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2"/>
    <w:rsid w:val="00056249"/>
    <w:rsid w:val="000A4F59"/>
    <w:rsid w:val="00141A4C"/>
    <w:rsid w:val="001B29CF"/>
    <w:rsid w:val="0028220F"/>
    <w:rsid w:val="00356C14"/>
    <w:rsid w:val="003E307D"/>
    <w:rsid w:val="00617B26"/>
    <w:rsid w:val="006270A9"/>
    <w:rsid w:val="00675956"/>
    <w:rsid w:val="00681034"/>
    <w:rsid w:val="007C705E"/>
    <w:rsid w:val="00816216"/>
    <w:rsid w:val="0087734B"/>
    <w:rsid w:val="009804F2"/>
    <w:rsid w:val="009D5933"/>
    <w:rsid w:val="00A347FC"/>
    <w:rsid w:val="00A67ABF"/>
    <w:rsid w:val="00B2588A"/>
    <w:rsid w:val="00BD768D"/>
    <w:rsid w:val="00C61F8E"/>
    <w:rsid w:val="00CB47EB"/>
    <w:rsid w:val="00E83E4B"/>
    <w:rsid w:val="00F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EF090"/>
  <w15:chartTrackingRefBased/>
  <w15:docId w15:val="{905DABC7-53BA-4ED9-8D58-5835738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8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humuk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858D93E6E4A619A76BB765E6B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708-258A-40BC-92B0-C57B320F95EB}"/>
      </w:docPartPr>
      <w:docPartBody>
        <w:p w:rsidR="007711F6" w:rsidRDefault="00535078">
          <w:pPr>
            <w:pStyle w:val="068858D93E6E4A619A76BB765E6B8AFF"/>
          </w:pPr>
          <w:r>
            <w:t>Education</w:t>
          </w:r>
        </w:p>
      </w:docPartBody>
    </w:docPart>
    <w:docPart>
      <w:docPartPr>
        <w:name w:val="3D08A33CFDAB4AB0BC0CC7C4D3AB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CF7F5-39E6-436C-A2A8-B82F649EDBE0}"/>
      </w:docPartPr>
      <w:docPartBody>
        <w:p w:rsidR="007711F6" w:rsidRDefault="00535078">
          <w:pPr>
            <w:pStyle w:val="3D08A33CFDAB4AB0BC0CC7C4D3AB5A73"/>
          </w:pPr>
          <w:r>
            <w:t>Skills &amp; Abilities</w:t>
          </w:r>
        </w:p>
      </w:docPartBody>
    </w:docPart>
    <w:docPart>
      <w:docPartPr>
        <w:name w:val="D84824C8E3AC4DB29986142F7B8F2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B9B5A-1CC2-4271-A4E9-2810368712F0}"/>
      </w:docPartPr>
      <w:docPartBody>
        <w:p w:rsidR="007711F6" w:rsidRDefault="00535078">
          <w:pPr>
            <w:pStyle w:val="D84824C8E3AC4DB29986142F7B8F2D3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78"/>
    <w:rsid w:val="00535078"/>
    <w:rsid w:val="007711F6"/>
    <w:rsid w:val="008277D4"/>
    <w:rsid w:val="0094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8D9F77ED445B3B871AA80C5896DAF">
    <w:name w:val="1EB8D9F77ED445B3B871AA80C5896DAF"/>
  </w:style>
  <w:style w:type="paragraph" w:customStyle="1" w:styleId="D8FD2F418AC2479AAE8B6E2E2478037D">
    <w:name w:val="D8FD2F418AC2479AAE8B6E2E2478037D"/>
  </w:style>
  <w:style w:type="paragraph" w:customStyle="1" w:styleId="7837C4B4EFC047FCA6ABCE95CD600871">
    <w:name w:val="7837C4B4EFC047FCA6ABCE95CD600871"/>
  </w:style>
  <w:style w:type="paragraph" w:customStyle="1" w:styleId="0C6C81C76D2845F1826E365EC77EB9F0">
    <w:name w:val="0C6C81C76D2845F1826E365EC77EB9F0"/>
  </w:style>
  <w:style w:type="paragraph" w:customStyle="1" w:styleId="00453EDC549F43979DE59A5DD6070689">
    <w:name w:val="00453EDC549F43979DE59A5DD6070689"/>
  </w:style>
  <w:style w:type="paragraph" w:customStyle="1" w:styleId="8B2510C8D0CF4DF298245B8FE25A7CC5">
    <w:name w:val="8B2510C8D0CF4DF298245B8FE25A7CC5"/>
  </w:style>
  <w:style w:type="paragraph" w:customStyle="1" w:styleId="068858D93E6E4A619A76BB765E6B8AFF">
    <w:name w:val="068858D93E6E4A619A76BB765E6B8AFF"/>
  </w:style>
  <w:style w:type="paragraph" w:customStyle="1" w:styleId="90F837496E454072BB5E4F75B444C573">
    <w:name w:val="90F837496E454072BB5E4F75B444C573"/>
  </w:style>
  <w:style w:type="paragraph" w:customStyle="1" w:styleId="FF37EDA64F1149A5AEF35F6A72AEB29B">
    <w:name w:val="FF37EDA64F1149A5AEF35F6A72AEB29B"/>
  </w:style>
  <w:style w:type="paragraph" w:customStyle="1" w:styleId="3082FAAF97A145F29CC3F65B9616A658">
    <w:name w:val="3082FAAF97A145F29CC3F65B9616A658"/>
  </w:style>
  <w:style w:type="paragraph" w:customStyle="1" w:styleId="1D99C677AA4946B7893F070173F5A71A">
    <w:name w:val="1D99C677AA4946B7893F070173F5A71A"/>
  </w:style>
  <w:style w:type="paragraph" w:customStyle="1" w:styleId="C9F581A29DE94400957B0996EC30ED48">
    <w:name w:val="C9F581A29DE94400957B0996EC30ED48"/>
  </w:style>
  <w:style w:type="paragraph" w:customStyle="1" w:styleId="2395B7A938F0475BBEC0CBCE3C700D91">
    <w:name w:val="2395B7A938F0475BBEC0CBCE3C700D91"/>
  </w:style>
  <w:style w:type="paragraph" w:customStyle="1" w:styleId="5063C7B1F2EE4D26B5DEE93783187A44">
    <w:name w:val="5063C7B1F2EE4D26B5DEE93783187A44"/>
  </w:style>
  <w:style w:type="paragraph" w:customStyle="1" w:styleId="D26D25A91CC24797A766DF58B815C297">
    <w:name w:val="D26D25A91CC24797A766DF58B815C297"/>
  </w:style>
  <w:style w:type="paragraph" w:customStyle="1" w:styleId="3D08A33CFDAB4AB0BC0CC7C4D3AB5A73">
    <w:name w:val="3D08A33CFDAB4AB0BC0CC7C4D3AB5A73"/>
  </w:style>
  <w:style w:type="paragraph" w:customStyle="1" w:styleId="8825F36B5DAD4D5091906BB341D41199">
    <w:name w:val="8825F36B5DAD4D5091906BB341D41199"/>
  </w:style>
  <w:style w:type="paragraph" w:customStyle="1" w:styleId="5EB144AD8C7E4DCD8AF11C53A96FA62A">
    <w:name w:val="5EB144AD8C7E4DCD8AF11C53A96FA62A"/>
  </w:style>
  <w:style w:type="paragraph" w:customStyle="1" w:styleId="6B5643CEE70C4B4686E138B9FAD297F8">
    <w:name w:val="6B5643CEE70C4B4686E138B9FAD297F8"/>
  </w:style>
  <w:style w:type="paragraph" w:customStyle="1" w:styleId="F025A9FC7927499DADB637A989A6EADD">
    <w:name w:val="F025A9FC7927499DADB637A989A6EADD"/>
  </w:style>
  <w:style w:type="paragraph" w:customStyle="1" w:styleId="3829F84A4D0946828646D15531814C04">
    <w:name w:val="3829F84A4D0946828646D15531814C04"/>
  </w:style>
  <w:style w:type="paragraph" w:customStyle="1" w:styleId="A88D30325A9B46DB8DCB91364D25E605">
    <w:name w:val="A88D30325A9B46DB8DCB91364D25E605"/>
  </w:style>
  <w:style w:type="paragraph" w:customStyle="1" w:styleId="391EEC2C211043E496D59164D95F3065">
    <w:name w:val="391EEC2C211043E496D59164D95F3065"/>
  </w:style>
  <w:style w:type="paragraph" w:customStyle="1" w:styleId="E17997012375441598699C5F654BC0FA">
    <w:name w:val="E17997012375441598699C5F654BC0FA"/>
  </w:style>
  <w:style w:type="paragraph" w:customStyle="1" w:styleId="D84824C8E3AC4DB29986142F7B8F2D3C">
    <w:name w:val="D84824C8E3AC4DB29986142F7B8F2D3C"/>
  </w:style>
  <w:style w:type="paragraph" w:customStyle="1" w:styleId="569F79F59F39489F921F8E6D1D1DF775">
    <w:name w:val="569F79F59F39489F921F8E6D1D1DF775"/>
  </w:style>
  <w:style w:type="paragraph" w:customStyle="1" w:styleId="ABA65CA264904F09B2541387C7113BAF">
    <w:name w:val="ABA65CA264904F09B2541387C7113BAF"/>
  </w:style>
  <w:style w:type="paragraph" w:customStyle="1" w:styleId="70337C0DA0524AF2A0CA6FF0F34EB587">
    <w:name w:val="70337C0DA0524AF2A0CA6FF0F34EB587"/>
  </w:style>
  <w:style w:type="paragraph" w:customStyle="1" w:styleId="086B3209ED9144E88C62BDBF3EB8636B">
    <w:name w:val="086B3209ED9144E88C62BDBF3EB8636B"/>
  </w:style>
  <w:style w:type="paragraph" w:customStyle="1" w:styleId="528EB9852B8D453A9705479013C6A5F8">
    <w:name w:val="528EB9852B8D453A9705479013C6A5F8"/>
  </w:style>
  <w:style w:type="paragraph" w:customStyle="1" w:styleId="9868E36010CC49F3852EC184C93B51E8">
    <w:name w:val="9868E36010CC49F3852EC184C93B51E8"/>
  </w:style>
  <w:style w:type="paragraph" w:customStyle="1" w:styleId="BAC8A33EA2534028BB73A04B1C425D80">
    <w:name w:val="BAC8A33EA2534028BB73A04B1C425D80"/>
  </w:style>
  <w:style w:type="paragraph" w:customStyle="1" w:styleId="D7CB8E939E8647408CF6EDD78AFBC7A1">
    <w:name w:val="D7CB8E939E8647408CF6EDD78AFBC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08E9-2826-4ADF-B2C7-DA3B64ED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495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Ohshumuki</dc:creator>
  <cp:keywords/>
  <cp:lastModifiedBy>Garrett Valentine</cp:lastModifiedBy>
  <cp:revision>3</cp:revision>
  <dcterms:created xsi:type="dcterms:W3CDTF">2018-09-17T04:12:00Z</dcterms:created>
  <dcterms:modified xsi:type="dcterms:W3CDTF">2018-09-25T22:57:00Z</dcterms:modified>
  <cp:version/>
</cp:coreProperties>
</file>